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F9" w:rsidRPr="000E57F9" w:rsidRDefault="000E57F9" w:rsidP="00BE390D">
      <w:pPr>
        <w:jc w:val="center"/>
        <w:rPr>
          <w:b/>
        </w:rPr>
      </w:pPr>
      <w:r w:rsidRPr="000E57F9">
        <w:rPr>
          <w:b/>
        </w:rPr>
        <w:t>Jennifer Echeverry</w:t>
      </w:r>
    </w:p>
    <w:p w:rsidR="000E57F9" w:rsidRPr="000E57F9" w:rsidRDefault="000E57F9" w:rsidP="00BE390D">
      <w:pPr>
        <w:jc w:val="center"/>
        <w:rPr>
          <w:b/>
        </w:rPr>
      </w:pPr>
      <w:r w:rsidRPr="000E57F9">
        <w:rPr>
          <w:b/>
        </w:rPr>
        <w:t>537 Nettleton Dr.</w:t>
      </w:r>
    </w:p>
    <w:p w:rsidR="000E57F9" w:rsidRPr="000E57F9" w:rsidRDefault="000E57F9" w:rsidP="00BE390D">
      <w:pPr>
        <w:jc w:val="center"/>
        <w:rPr>
          <w:b/>
        </w:rPr>
      </w:pPr>
      <w:r w:rsidRPr="000E57F9">
        <w:rPr>
          <w:b/>
        </w:rPr>
        <w:t>East Windsor NJ, 08520</w:t>
      </w:r>
    </w:p>
    <w:p w:rsidR="000E57F9" w:rsidRPr="000E57F9" w:rsidRDefault="000E57F9" w:rsidP="00BE390D">
      <w:pPr>
        <w:jc w:val="center"/>
        <w:rPr>
          <w:b/>
        </w:rPr>
      </w:pPr>
      <w:r w:rsidRPr="000E57F9">
        <w:rPr>
          <w:b/>
        </w:rPr>
        <w:t>Cell: 609-968-</w:t>
      </w:r>
      <w:r w:rsidR="00E45467">
        <w:rPr>
          <w:b/>
        </w:rPr>
        <w:t>013</w:t>
      </w:r>
      <w:r w:rsidRPr="000E57F9">
        <w:rPr>
          <w:b/>
        </w:rPr>
        <w:t>1 / Email: J.Echeverry17@hotmail.com</w:t>
      </w:r>
    </w:p>
    <w:p w:rsidR="000E57F9" w:rsidRDefault="000E57F9" w:rsidP="000E57F9"/>
    <w:p w:rsidR="000E57F9" w:rsidRDefault="000E57F9" w:rsidP="000E57F9">
      <w:r w:rsidRPr="000E57F9">
        <w:rPr>
          <w:b/>
        </w:rPr>
        <w:t>Objective</w:t>
      </w:r>
      <w:r w:rsidR="009E09B3">
        <w:tab/>
        <w:t>An office coordinator</w:t>
      </w:r>
      <w:r>
        <w:t xml:space="preserve"> position in a fast-paced environment.</w:t>
      </w:r>
    </w:p>
    <w:p w:rsidR="000E57F9" w:rsidRDefault="000E57F9" w:rsidP="000E57F9"/>
    <w:p w:rsidR="00BE390D" w:rsidRDefault="000E57F9" w:rsidP="000E57F9">
      <w:pPr>
        <w:rPr>
          <w:b/>
        </w:rPr>
      </w:pPr>
      <w:r w:rsidRPr="000E57F9">
        <w:rPr>
          <w:b/>
        </w:rPr>
        <w:t>Skills</w:t>
      </w:r>
    </w:p>
    <w:p w:rsidR="00BE390D" w:rsidRDefault="00BE390D" w:rsidP="000E57F9">
      <w:pPr>
        <w:rPr>
          <w:b/>
        </w:rPr>
      </w:pPr>
    </w:p>
    <w:p w:rsidR="000E57F9" w:rsidRPr="00BE390D" w:rsidRDefault="00BE390D" w:rsidP="004931CA">
      <w:pPr>
        <w:pStyle w:val="ListParagraph"/>
        <w:numPr>
          <w:ilvl w:val="0"/>
          <w:numId w:val="47"/>
        </w:numPr>
      </w:pPr>
      <w:r w:rsidRPr="00BE390D">
        <w:t>Bilingual</w:t>
      </w:r>
      <w:r w:rsidR="000E57F9" w:rsidRPr="00BE390D">
        <w:tab/>
      </w:r>
    </w:p>
    <w:p w:rsidR="000E57F9" w:rsidRDefault="000E57F9" w:rsidP="004931CA">
      <w:pPr>
        <w:pStyle w:val="ListParagraph"/>
        <w:numPr>
          <w:ilvl w:val="0"/>
          <w:numId w:val="47"/>
        </w:numPr>
      </w:pPr>
      <w:r>
        <w:t>Excellent Organizational Skills</w:t>
      </w:r>
    </w:p>
    <w:p w:rsidR="00E842EE" w:rsidRDefault="000E57F9" w:rsidP="004931CA">
      <w:pPr>
        <w:pStyle w:val="ListParagraph"/>
        <w:numPr>
          <w:ilvl w:val="0"/>
          <w:numId w:val="47"/>
        </w:numPr>
      </w:pPr>
      <w:r>
        <w:t>Strong Customer Relations Skills</w:t>
      </w:r>
      <w:r>
        <w:tab/>
      </w:r>
    </w:p>
    <w:p w:rsidR="000E57F9" w:rsidRDefault="000E57F9" w:rsidP="004931CA">
      <w:pPr>
        <w:pStyle w:val="ListParagraph"/>
        <w:numPr>
          <w:ilvl w:val="0"/>
          <w:numId w:val="47"/>
        </w:numPr>
      </w:pPr>
      <w:r>
        <w:t>Computer Proficiency</w:t>
      </w:r>
    </w:p>
    <w:p w:rsidR="000E57F9" w:rsidRDefault="000E57F9" w:rsidP="004931CA">
      <w:pPr>
        <w:pStyle w:val="ListParagraph"/>
        <w:numPr>
          <w:ilvl w:val="0"/>
          <w:numId w:val="47"/>
        </w:numPr>
      </w:pPr>
      <w:r>
        <w:t>Telephone Answering, 12-Line System</w:t>
      </w:r>
    </w:p>
    <w:p w:rsidR="000E57F9" w:rsidRDefault="000E57F9" w:rsidP="004931CA">
      <w:pPr>
        <w:pStyle w:val="ListParagraph"/>
        <w:numPr>
          <w:ilvl w:val="0"/>
          <w:numId w:val="47"/>
        </w:numPr>
      </w:pPr>
      <w:r>
        <w:t>Word Processing and Typing</w:t>
      </w:r>
    </w:p>
    <w:p w:rsidR="000E57F9" w:rsidRDefault="005A3FB7" w:rsidP="004931CA">
      <w:pPr>
        <w:pStyle w:val="ListParagraph"/>
        <w:numPr>
          <w:ilvl w:val="0"/>
          <w:numId w:val="47"/>
        </w:numPr>
      </w:pPr>
      <w:r>
        <w:t>Filing/ Bill of Lading</w:t>
      </w:r>
      <w:bookmarkStart w:id="0" w:name="_GoBack"/>
      <w:bookmarkEnd w:id="0"/>
    </w:p>
    <w:p w:rsidR="000E57F9" w:rsidRDefault="000E57F9" w:rsidP="004931CA">
      <w:pPr>
        <w:pStyle w:val="ListParagraph"/>
        <w:numPr>
          <w:ilvl w:val="0"/>
          <w:numId w:val="47"/>
        </w:numPr>
      </w:pPr>
      <w:r>
        <w:t>Computer: WordPerfect 5.1, Microsoft Wo</w:t>
      </w:r>
      <w:r w:rsidR="00E842EE">
        <w:t>rd, MS Excel, and Outlook Email</w:t>
      </w:r>
    </w:p>
    <w:p w:rsidR="00E842EE" w:rsidRDefault="00E842EE" w:rsidP="004931CA">
      <w:pPr>
        <w:pStyle w:val="ListParagraph"/>
        <w:numPr>
          <w:ilvl w:val="0"/>
          <w:numId w:val="47"/>
        </w:numPr>
      </w:pPr>
      <w:r w:rsidRPr="00E842EE">
        <w:t>Data Entry</w:t>
      </w:r>
      <w:r w:rsidR="000805FC">
        <w:t xml:space="preserve"> (Q4 system).</w:t>
      </w:r>
    </w:p>
    <w:p w:rsidR="00E842EE" w:rsidRDefault="00297EE8" w:rsidP="005A3FB7">
      <w:pPr>
        <w:pStyle w:val="ListParagraph"/>
        <w:numPr>
          <w:ilvl w:val="0"/>
          <w:numId w:val="47"/>
        </w:numPr>
      </w:pPr>
      <w:r>
        <w:t xml:space="preserve">E-Verify and </w:t>
      </w:r>
      <w:proofErr w:type="spellStart"/>
      <w:r w:rsidR="0089507A">
        <w:t>Fastrax</w:t>
      </w:r>
      <w:proofErr w:type="spellEnd"/>
      <w:r w:rsidR="0089507A">
        <w:t xml:space="preserve"> Online (</w:t>
      </w:r>
      <w:r>
        <w:t>Background Check</w:t>
      </w:r>
      <w:r w:rsidR="0089507A">
        <w:t>)</w:t>
      </w:r>
    </w:p>
    <w:p w:rsidR="005A3FB7" w:rsidRDefault="005A3FB7" w:rsidP="004931CA">
      <w:pPr>
        <w:pStyle w:val="ListParagraph"/>
        <w:numPr>
          <w:ilvl w:val="0"/>
          <w:numId w:val="47"/>
        </w:numPr>
      </w:pPr>
      <w:r>
        <w:t>AS 400 and SAP software</w:t>
      </w:r>
    </w:p>
    <w:p w:rsidR="000E57F9" w:rsidRDefault="000E57F9" w:rsidP="000E57F9"/>
    <w:p w:rsidR="000E57F9" w:rsidRPr="000E57F9" w:rsidRDefault="000E57F9" w:rsidP="000E57F9">
      <w:pPr>
        <w:rPr>
          <w:b/>
        </w:rPr>
      </w:pPr>
      <w:r w:rsidRPr="000E57F9">
        <w:rPr>
          <w:b/>
        </w:rPr>
        <w:t>Experience</w:t>
      </w:r>
      <w:r w:rsidRPr="000E57F9">
        <w:rPr>
          <w:b/>
        </w:rPr>
        <w:tab/>
      </w:r>
    </w:p>
    <w:p w:rsidR="000E57F9" w:rsidRDefault="000E57F9" w:rsidP="000E57F9"/>
    <w:p w:rsidR="000E57F9" w:rsidRPr="000E57F9" w:rsidRDefault="000E57F9" w:rsidP="000E57F9">
      <w:pPr>
        <w:rPr>
          <w:b/>
        </w:rPr>
      </w:pPr>
      <w:r w:rsidRPr="000E57F9">
        <w:rPr>
          <w:b/>
        </w:rPr>
        <w:t>Front Office Coordinator 01/2014 to Present</w:t>
      </w:r>
    </w:p>
    <w:p w:rsidR="000E57F9" w:rsidRDefault="000E57F9" w:rsidP="000E57F9">
      <w:r w:rsidRPr="000E57F9">
        <w:rPr>
          <w:b/>
        </w:rPr>
        <w:t>Express Professionals</w:t>
      </w:r>
      <w:r>
        <w:t>, East Windsor, NJ</w:t>
      </w:r>
    </w:p>
    <w:p w:rsidR="00FE23B9" w:rsidRPr="00FE23B9" w:rsidRDefault="00FE23B9" w:rsidP="00FE23B9">
      <w:pPr>
        <w:pStyle w:val="ListParagraph"/>
        <w:numPr>
          <w:ilvl w:val="0"/>
          <w:numId w:val="41"/>
        </w:numPr>
        <w:rPr>
          <w:sz w:val="18"/>
          <w:szCs w:val="18"/>
        </w:rPr>
      </w:pPr>
      <w:r w:rsidRPr="00FE23B9">
        <w:rPr>
          <w:sz w:val="18"/>
          <w:szCs w:val="18"/>
        </w:rPr>
        <w:t>Meet and greet clients and visitors.</w:t>
      </w:r>
    </w:p>
    <w:p w:rsidR="00FE23B9" w:rsidRPr="00FE23B9" w:rsidRDefault="00FE23B9" w:rsidP="00FE23B9">
      <w:pPr>
        <w:pStyle w:val="ListParagraph"/>
        <w:numPr>
          <w:ilvl w:val="0"/>
          <w:numId w:val="41"/>
        </w:numPr>
        <w:rPr>
          <w:sz w:val="18"/>
          <w:szCs w:val="18"/>
        </w:rPr>
      </w:pPr>
      <w:r w:rsidRPr="00FE23B9">
        <w:rPr>
          <w:sz w:val="18"/>
          <w:szCs w:val="18"/>
        </w:rPr>
        <w:t>Handle all incoming calls on a main phone line.</w:t>
      </w:r>
    </w:p>
    <w:p w:rsidR="00FE23B9" w:rsidRPr="00FE23B9" w:rsidRDefault="00FE23B9" w:rsidP="00FE23B9">
      <w:pPr>
        <w:pStyle w:val="ListParagraph"/>
        <w:numPr>
          <w:ilvl w:val="0"/>
          <w:numId w:val="41"/>
        </w:numPr>
        <w:rPr>
          <w:sz w:val="18"/>
          <w:szCs w:val="18"/>
        </w:rPr>
      </w:pPr>
      <w:r>
        <w:rPr>
          <w:sz w:val="18"/>
          <w:szCs w:val="18"/>
        </w:rPr>
        <w:t>Distributes, send faxes;</w:t>
      </w:r>
      <w:r w:rsidRPr="00FE23B9">
        <w:rPr>
          <w:sz w:val="18"/>
          <w:szCs w:val="18"/>
        </w:rPr>
        <w:t xml:space="preserve"> receive Fed Ex, Mail and faxes.</w:t>
      </w:r>
    </w:p>
    <w:p w:rsidR="00FE23B9" w:rsidRPr="00FE23B9" w:rsidRDefault="00FE23B9" w:rsidP="00FE23B9">
      <w:pPr>
        <w:pStyle w:val="ListParagraph"/>
        <w:numPr>
          <w:ilvl w:val="0"/>
          <w:numId w:val="41"/>
        </w:numPr>
        <w:rPr>
          <w:sz w:val="18"/>
          <w:szCs w:val="18"/>
        </w:rPr>
      </w:pPr>
      <w:r w:rsidRPr="00FE23B9">
        <w:rPr>
          <w:sz w:val="18"/>
          <w:szCs w:val="18"/>
        </w:rPr>
        <w:t>Ability to work independently and within a team environment.</w:t>
      </w:r>
    </w:p>
    <w:p w:rsidR="00FE23B9" w:rsidRDefault="00FE23B9" w:rsidP="00FE23B9">
      <w:pPr>
        <w:pStyle w:val="ListParagraph"/>
        <w:numPr>
          <w:ilvl w:val="0"/>
          <w:numId w:val="41"/>
        </w:numPr>
        <w:rPr>
          <w:sz w:val="18"/>
          <w:szCs w:val="18"/>
        </w:rPr>
      </w:pPr>
      <w:r w:rsidRPr="00FE23B9">
        <w:rPr>
          <w:sz w:val="18"/>
          <w:szCs w:val="18"/>
        </w:rPr>
        <w:t>Highly organized with strong attention to detail.</w:t>
      </w:r>
    </w:p>
    <w:p w:rsidR="00FE23B9" w:rsidRDefault="00FE23B9" w:rsidP="00FE23B9">
      <w:pPr>
        <w:pStyle w:val="ListParagraph"/>
        <w:numPr>
          <w:ilvl w:val="0"/>
          <w:numId w:val="41"/>
        </w:numPr>
        <w:rPr>
          <w:sz w:val="18"/>
          <w:szCs w:val="18"/>
        </w:rPr>
      </w:pPr>
      <w:r>
        <w:rPr>
          <w:sz w:val="18"/>
          <w:szCs w:val="18"/>
        </w:rPr>
        <w:t>Add new employees to our system.</w:t>
      </w:r>
    </w:p>
    <w:p w:rsidR="00FE23B9" w:rsidRDefault="00FE23B9" w:rsidP="00FE23B9">
      <w:pPr>
        <w:pStyle w:val="ListParagraph"/>
        <w:numPr>
          <w:ilvl w:val="0"/>
          <w:numId w:val="41"/>
        </w:numPr>
        <w:rPr>
          <w:sz w:val="18"/>
          <w:szCs w:val="18"/>
        </w:rPr>
      </w:pPr>
      <w:r>
        <w:rPr>
          <w:sz w:val="18"/>
          <w:szCs w:val="18"/>
        </w:rPr>
        <w:t>Review application and bring over to senior recruiter for interview.</w:t>
      </w:r>
    </w:p>
    <w:p w:rsidR="00FE23B9" w:rsidRPr="00FE23B9" w:rsidRDefault="00FE23B9" w:rsidP="00FE23B9">
      <w:pPr>
        <w:pStyle w:val="ListParagraph"/>
        <w:numPr>
          <w:ilvl w:val="0"/>
          <w:numId w:val="41"/>
        </w:numPr>
        <w:rPr>
          <w:sz w:val="18"/>
          <w:szCs w:val="18"/>
        </w:rPr>
      </w:pPr>
      <w:r>
        <w:rPr>
          <w:sz w:val="18"/>
          <w:szCs w:val="18"/>
        </w:rPr>
        <w:t>Answer to online applications and schedule interviews.</w:t>
      </w:r>
    </w:p>
    <w:p w:rsidR="00FE23B9" w:rsidRPr="00FE23B9" w:rsidRDefault="00FE23B9" w:rsidP="00FE23B9">
      <w:pPr>
        <w:pStyle w:val="ListParagraph"/>
        <w:numPr>
          <w:ilvl w:val="0"/>
          <w:numId w:val="41"/>
        </w:numPr>
        <w:rPr>
          <w:sz w:val="18"/>
          <w:szCs w:val="18"/>
        </w:rPr>
      </w:pPr>
      <w:r>
        <w:rPr>
          <w:sz w:val="18"/>
          <w:szCs w:val="18"/>
        </w:rPr>
        <w:t>Call potential employees regarding job positions.</w:t>
      </w:r>
    </w:p>
    <w:p w:rsidR="000E57F9" w:rsidRDefault="00FE23B9" w:rsidP="00FE23B9">
      <w:pPr>
        <w:pStyle w:val="ListParagraph"/>
        <w:numPr>
          <w:ilvl w:val="0"/>
          <w:numId w:val="41"/>
        </w:numPr>
      </w:pPr>
      <w:r w:rsidRPr="00FE23B9">
        <w:rPr>
          <w:sz w:val="18"/>
          <w:szCs w:val="18"/>
        </w:rPr>
        <w:t>Respect client’s confidentiality.</w:t>
      </w:r>
      <w:r w:rsidR="000E57F9">
        <w:tab/>
      </w:r>
    </w:p>
    <w:p w:rsidR="000E57F9" w:rsidRDefault="000E57F9" w:rsidP="000E57F9"/>
    <w:p w:rsidR="000E57F9" w:rsidRDefault="000E57F9" w:rsidP="000E57F9"/>
    <w:p w:rsidR="000E57F9" w:rsidRDefault="000E57F9" w:rsidP="000E57F9"/>
    <w:p w:rsidR="000E57F9" w:rsidRPr="00BE390D" w:rsidRDefault="000E57F9" w:rsidP="000E57F9">
      <w:pPr>
        <w:rPr>
          <w:b/>
        </w:rPr>
      </w:pPr>
      <w:r w:rsidRPr="00BE390D">
        <w:rPr>
          <w:b/>
        </w:rPr>
        <w:t>Warehouse Clerk 04/2011 to 12/2013</w:t>
      </w:r>
    </w:p>
    <w:p w:rsidR="000E57F9" w:rsidRDefault="000E57F9" w:rsidP="000E57F9">
      <w:r w:rsidRPr="00BE390D">
        <w:rPr>
          <w:b/>
        </w:rPr>
        <w:t>W</w:t>
      </w:r>
      <w:r w:rsidR="006207FD">
        <w:rPr>
          <w:b/>
        </w:rPr>
        <w:t>.</w:t>
      </w:r>
      <w:r w:rsidRPr="00BE390D">
        <w:rPr>
          <w:b/>
        </w:rPr>
        <w:t>W Grainger Inc.,</w:t>
      </w:r>
      <w:r>
        <w:t xml:space="preserve"> Robbinsville, NJ</w:t>
      </w:r>
    </w:p>
    <w:p w:rsidR="000E57F9" w:rsidRDefault="000E57F9" w:rsidP="000E57F9"/>
    <w:p w:rsidR="000E57F9" w:rsidRDefault="00A97FFB" w:rsidP="00E842EE">
      <w:pPr>
        <w:pStyle w:val="ListParagraph"/>
        <w:numPr>
          <w:ilvl w:val="0"/>
          <w:numId w:val="42"/>
        </w:numPr>
      </w:pPr>
      <w:r>
        <w:t>Received</w:t>
      </w:r>
      <w:r w:rsidR="00215DF9">
        <w:t xml:space="preserve"> </w:t>
      </w:r>
      <w:r w:rsidR="000E57F9">
        <w:t>daily production assignments and shipping orders for final products.</w:t>
      </w:r>
    </w:p>
    <w:p w:rsidR="000E57F9" w:rsidRDefault="000E57F9" w:rsidP="00E842EE">
      <w:pPr>
        <w:pStyle w:val="ListParagraph"/>
        <w:numPr>
          <w:ilvl w:val="0"/>
          <w:numId w:val="42"/>
        </w:numPr>
      </w:pPr>
      <w:r>
        <w:t>Adjusts storage space assignments to handle daily flow of finished product.</w:t>
      </w:r>
    </w:p>
    <w:p w:rsidR="000E57F9" w:rsidRDefault="000E57F9" w:rsidP="00E842EE">
      <w:pPr>
        <w:pStyle w:val="ListParagraph"/>
        <w:numPr>
          <w:ilvl w:val="0"/>
          <w:numId w:val="42"/>
        </w:numPr>
      </w:pPr>
      <w:r>
        <w:t>Maintains product location files on personal computer.</w:t>
      </w:r>
    </w:p>
    <w:p w:rsidR="000E57F9" w:rsidRDefault="000E57F9" w:rsidP="00E842EE">
      <w:pPr>
        <w:pStyle w:val="ListParagraph"/>
        <w:numPr>
          <w:ilvl w:val="0"/>
          <w:numId w:val="42"/>
        </w:numPr>
      </w:pPr>
      <w:r>
        <w:t>Checks availability of items to be shipped by checking inventory records or conducting a spot inventory of required items.</w:t>
      </w:r>
    </w:p>
    <w:p w:rsidR="000E57F9" w:rsidRDefault="000E57F9" w:rsidP="00E842EE">
      <w:pPr>
        <w:pStyle w:val="ListParagraph"/>
        <w:numPr>
          <w:ilvl w:val="0"/>
          <w:numId w:val="42"/>
        </w:numPr>
      </w:pPr>
      <w:r>
        <w:t>Identifies and reports slow moving product and identifies and, upon approval, arranges for removal of obsolete product.</w:t>
      </w:r>
    </w:p>
    <w:p w:rsidR="000E57F9" w:rsidRDefault="000E57F9" w:rsidP="00E842EE">
      <w:pPr>
        <w:pStyle w:val="ListParagraph"/>
        <w:numPr>
          <w:ilvl w:val="0"/>
          <w:numId w:val="42"/>
        </w:numPr>
      </w:pPr>
      <w:r>
        <w:t>Safely handle, repack, or re-stack pallets of finished product, and pack orders for Grainger branches.</w:t>
      </w:r>
    </w:p>
    <w:p w:rsidR="000E57F9" w:rsidRDefault="000E57F9" w:rsidP="000E57F9"/>
    <w:p w:rsidR="000E57F9" w:rsidRDefault="000E57F9" w:rsidP="000E57F9"/>
    <w:p w:rsidR="000E57F9" w:rsidRDefault="000E57F9" w:rsidP="000E57F9"/>
    <w:p w:rsidR="009E09B3" w:rsidRDefault="009E09B3" w:rsidP="000E57F9">
      <w:pPr>
        <w:rPr>
          <w:b/>
        </w:rPr>
      </w:pPr>
    </w:p>
    <w:p w:rsidR="009E09B3" w:rsidRDefault="009E09B3" w:rsidP="000E57F9">
      <w:pPr>
        <w:rPr>
          <w:b/>
        </w:rPr>
      </w:pPr>
    </w:p>
    <w:p w:rsidR="009E09B3" w:rsidRDefault="009E09B3" w:rsidP="000E57F9">
      <w:pPr>
        <w:rPr>
          <w:b/>
        </w:rPr>
      </w:pPr>
    </w:p>
    <w:p w:rsidR="000E57F9" w:rsidRPr="00BE390D" w:rsidRDefault="00BE390D" w:rsidP="000E57F9">
      <w:pPr>
        <w:rPr>
          <w:b/>
        </w:rPr>
      </w:pPr>
      <w:r w:rsidRPr="00BE390D">
        <w:rPr>
          <w:b/>
        </w:rPr>
        <w:t>Receptionist 02</w:t>
      </w:r>
      <w:r w:rsidR="000E57F9" w:rsidRPr="00BE390D">
        <w:rPr>
          <w:b/>
        </w:rPr>
        <w:t>/2010 to 08/2010</w:t>
      </w:r>
    </w:p>
    <w:p w:rsidR="000E57F9" w:rsidRDefault="000E57F9" w:rsidP="000E57F9">
      <w:r w:rsidRPr="00BE390D">
        <w:rPr>
          <w:b/>
        </w:rPr>
        <w:lastRenderedPageBreak/>
        <w:t>Air Care of NJ,</w:t>
      </w:r>
      <w:r>
        <w:t xml:space="preserve"> Hamilton, NJ</w:t>
      </w:r>
    </w:p>
    <w:p w:rsidR="000E57F9" w:rsidRDefault="000E57F9" w:rsidP="000E57F9"/>
    <w:p w:rsidR="000E57F9" w:rsidRDefault="000E57F9" w:rsidP="00FE23B9">
      <w:pPr>
        <w:pStyle w:val="ListParagraph"/>
        <w:numPr>
          <w:ilvl w:val="0"/>
          <w:numId w:val="46"/>
        </w:numPr>
      </w:pPr>
      <w:r>
        <w:t xml:space="preserve">Responded to inquiries from clients and public about senior services. </w:t>
      </w:r>
    </w:p>
    <w:p w:rsidR="000E57F9" w:rsidRDefault="000E57F9" w:rsidP="00FE23B9">
      <w:pPr>
        <w:pStyle w:val="ListParagraph"/>
        <w:numPr>
          <w:ilvl w:val="0"/>
          <w:numId w:val="46"/>
        </w:numPr>
      </w:pPr>
      <w:r>
        <w:t xml:space="preserve">Assessed needs of clients and refer them to appropriate services available throughout the community. </w:t>
      </w:r>
    </w:p>
    <w:p w:rsidR="000E57F9" w:rsidRDefault="000E57F9" w:rsidP="00FE23B9">
      <w:pPr>
        <w:pStyle w:val="ListParagraph"/>
        <w:numPr>
          <w:ilvl w:val="0"/>
          <w:numId w:val="46"/>
        </w:numPr>
      </w:pPr>
      <w:r>
        <w:t xml:space="preserve">Answered the telephone and transferred calls to the appropriate individuals, divisions or department. </w:t>
      </w:r>
    </w:p>
    <w:p w:rsidR="000E57F9" w:rsidRDefault="000E57F9" w:rsidP="00FE23B9">
      <w:pPr>
        <w:pStyle w:val="ListParagraph"/>
        <w:numPr>
          <w:ilvl w:val="0"/>
          <w:numId w:val="46"/>
        </w:numPr>
      </w:pPr>
      <w:r>
        <w:t xml:space="preserve">Took telephone messages for the staff. </w:t>
      </w:r>
    </w:p>
    <w:p w:rsidR="000E57F9" w:rsidRDefault="000E57F9" w:rsidP="00FE23B9">
      <w:pPr>
        <w:pStyle w:val="ListParagraph"/>
        <w:numPr>
          <w:ilvl w:val="0"/>
          <w:numId w:val="46"/>
        </w:numPr>
      </w:pPr>
      <w:r>
        <w:t xml:space="preserve">Greeted visitors to the facility, answered questions and directed them to the appropriate individuals. </w:t>
      </w:r>
    </w:p>
    <w:p w:rsidR="000E57F9" w:rsidRDefault="000E57F9" w:rsidP="00FE23B9">
      <w:pPr>
        <w:pStyle w:val="ListParagraph"/>
        <w:numPr>
          <w:ilvl w:val="0"/>
          <w:numId w:val="46"/>
        </w:numPr>
      </w:pPr>
      <w:r>
        <w:t xml:space="preserve">Typed a variety of forms, letters, reports and memos. </w:t>
      </w:r>
    </w:p>
    <w:p w:rsidR="000E57F9" w:rsidRDefault="000E57F9" w:rsidP="00FE23B9">
      <w:pPr>
        <w:pStyle w:val="ListParagraph"/>
        <w:numPr>
          <w:ilvl w:val="0"/>
          <w:numId w:val="46"/>
        </w:numPr>
      </w:pPr>
      <w:r>
        <w:t xml:space="preserve">Received and distributed mails. </w:t>
      </w:r>
    </w:p>
    <w:p w:rsidR="000E57F9" w:rsidRDefault="000E57F9" w:rsidP="00FE23B9">
      <w:pPr>
        <w:pStyle w:val="ListParagraph"/>
        <w:numPr>
          <w:ilvl w:val="0"/>
          <w:numId w:val="46"/>
        </w:numPr>
      </w:pPr>
      <w:r>
        <w:t xml:space="preserve">Organized and maintained office files and records. </w:t>
      </w:r>
    </w:p>
    <w:p w:rsidR="000E57F9" w:rsidRDefault="000E57F9" w:rsidP="000E57F9"/>
    <w:p w:rsidR="000E57F9" w:rsidRDefault="000E57F9" w:rsidP="000E57F9"/>
    <w:p w:rsidR="000E57F9" w:rsidRDefault="000E57F9" w:rsidP="000E57F9"/>
    <w:p w:rsidR="000E57F9" w:rsidRPr="00215DF9" w:rsidRDefault="000E57F9" w:rsidP="000E57F9">
      <w:pPr>
        <w:rPr>
          <w:b/>
        </w:rPr>
      </w:pPr>
      <w:r w:rsidRPr="00215DF9">
        <w:rPr>
          <w:b/>
        </w:rPr>
        <w:t>Customer Service Rep.  07/2007 to 12/2009</w:t>
      </w:r>
    </w:p>
    <w:p w:rsidR="000E57F9" w:rsidRDefault="000E57F9" w:rsidP="000E57F9">
      <w:r w:rsidRPr="00215DF9">
        <w:rPr>
          <w:b/>
        </w:rPr>
        <w:t>NJ Shares Inc.</w:t>
      </w:r>
      <w:r w:rsidR="00215DF9" w:rsidRPr="00215DF9">
        <w:rPr>
          <w:b/>
        </w:rPr>
        <w:t>,</w:t>
      </w:r>
      <w:r w:rsidR="00215DF9">
        <w:t xml:space="preserve"> Hamilton</w:t>
      </w:r>
      <w:r>
        <w:t>, NJ</w:t>
      </w:r>
    </w:p>
    <w:p w:rsidR="000E57F9" w:rsidRDefault="000E57F9" w:rsidP="000E57F9"/>
    <w:p w:rsidR="000E57F9" w:rsidRDefault="000E57F9" w:rsidP="00FE23B9">
      <w:pPr>
        <w:pStyle w:val="ListParagraph"/>
        <w:numPr>
          <w:ilvl w:val="0"/>
          <w:numId w:val="45"/>
        </w:numPr>
      </w:pPr>
      <w:r>
        <w:t xml:space="preserve">Responded to inquiries from clients and public about senior services. </w:t>
      </w:r>
    </w:p>
    <w:p w:rsidR="000E57F9" w:rsidRDefault="000E57F9" w:rsidP="00FE23B9">
      <w:pPr>
        <w:pStyle w:val="ListParagraph"/>
        <w:numPr>
          <w:ilvl w:val="0"/>
          <w:numId w:val="45"/>
        </w:numPr>
      </w:pPr>
      <w:r>
        <w:t xml:space="preserve">Assessed needs of clients and refer them to appropriate services available throughout the community. </w:t>
      </w:r>
    </w:p>
    <w:p w:rsidR="000E57F9" w:rsidRDefault="000E57F9" w:rsidP="00FE23B9">
      <w:pPr>
        <w:pStyle w:val="ListParagraph"/>
        <w:numPr>
          <w:ilvl w:val="0"/>
          <w:numId w:val="45"/>
        </w:numPr>
      </w:pPr>
      <w:r>
        <w:t xml:space="preserve">Answered the telephone and transferred calls to the appropriate individuals, divisions or department. </w:t>
      </w:r>
    </w:p>
    <w:p w:rsidR="000E57F9" w:rsidRDefault="000E57F9" w:rsidP="00FE23B9">
      <w:pPr>
        <w:pStyle w:val="ListParagraph"/>
        <w:numPr>
          <w:ilvl w:val="0"/>
          <w:numId w:val="45"/>
        </w:numPr>
      </w:pPr>
      <w:r>
        <w:t xml:space="preserve">Took telephone messages for the staff. </w:t>
      </w:r>
    </w:p>
    <w:p w:rsidR="000E57F9" w:rsidRDefault="000E57F9" w:rsidP="00FE23B9">
      <w:pPr>
        <w:pStyle w:val="ListParagraph"/>
        <w:numPr>
          <w:ilvl w:val="0"/>
          <w:numId w:val="45"/>
        </w:numPr>
      </w:pPr>
      <w:r>
        <w:t xml:space="preserve">Greeted visitors to the facility, answered questions and directed them to the appropriate individuals. </w:t>
      </w:r>
    </w:p>
    <w:p w:rsidR="000E57F9" w:rsidRDefault="000E57F9" w:rsidP="00FE23B9">
      <w:pPr>
        <w:pStyle w:val="ListParagraph"/>
        <w:numPr>
          <w:ilvl w:val="0"/>
          <w:numId w:val="45"/>
        </w:numPr>
      </w:pPr>
      <w:r>
        <w:t xml:space="preserve">Typed a variety of forms, letters, reports and memos. </w:t>
      </w:r>
    </w:p>
    <w:p w:rsidR="000E57F9" w:rsidRDefault="000E57F9" w:rsidP="00FE23B9">
      <w:pPr>
        <w:pStyle w:val="ListParagraph"/>
        <w:numPr>
          <w:ilvl w:val="0"/>
          <w:numId w:val="45"/>
        </w:numPr>
      </w:pPr>
      <w:r>
        <w:t xml:space="preserve">Received and distributed mails. </w:t>
      </w:r>
    </w:p>
    <w:p w:rsidR="000E57F9" w:rsidRDefault="000E57F9" w:rsidP="00FE23B9">
      <w:pPr>
        <w:pStyle w:val="ListParagraph"/>
        <w:numPr>
          <w:ilvl w:val="0"/>
          <w:numId w:val="45"/>
        </w:numPr>
      </w:pPr>
      <w:r>
        <w:t xml:space="preserve">Organized and maintained office files and records. </w:t>
      </w:r>
    </w:p>
    <w:p w:rsidR="000E57F9" w:rsidRDefault="000E57F9" w:rsidP="000E57F9"/>
    <w:p w:rsidR="000E57F9" w:rsidRDefault="000E57F9" w:rsidP="000E57F9"/>
    <w:p w:rsidR="000E57F9" w:rsidRDefault="000E57F9" w:rsidP="000E57F9"/>
    <w:p w:rsidR="00215DF9" w:rsidRDefault="000E57F9" w:rsidP="000E57F9">
      <w:r w:rsidRPr="00215DF9">
        <w:rPr>
          <w:b/>
        </w:rPr>
        <w:t>Education</w:t>
      </w:r>
      <w:r>
        <w:tab/>
      </w:r>
    </w:p>
    <w:p w:rsidR="00215DF9" w:rsidRDefault="00215DF9" w:rsidP="000E57F9"/>
    <w:p w:rsidR="000E57F9" w:rsidRDefault="000E57F9" w:rsidP="000E57F9">
      <w:r>
        <w:t>200</w:t>
      </w:r>
      <w:r w:rsidR="00215DF9">
        <w:t>0</w:t>
      </w:r>
      <w:r w:rsidR="009E09B3">
        <w:t xml:space="preserve"> </w:t>
      </w:r>
      <w:r w:rsidR="00215DF9">
        <w:t>-</w:t>
      </w:r>
      <w:r w:rsidR="009E09B3">
        <w:t xml:space="preserve"> </w:t>
      </w:r>
      <w:r w:rsidR="00215DF9">
        <w:t>2004</w:t>
      </w:r>
      <w:r w:rsidR="009E09B3">
        <w:t>, Hightstown</w:t>
      </w:r>
      <w:r w:rsidR="00215DF9">
        <w:t xml:space="preserve"> High School.</w:t>
      </w:r>
    </w:p>
    <w:p w:rsidR="000E57F9" w:rsidRDefault="000E57F9" w:rsidP="000E57F9">
      <w:r>
        <w:tab/>
      </w:r>
    </w:p>
    <w:p w:rsidR="000E57F9" w:rsidRDefault="000E57F9" w:rsidP="000E57F9"/>
    <w:p w:rsidR="000E57F9" w:rsidRDefault="000E57F9" w:rsidP="000E57F9">
      <w:r>
        <w:t>2002</w:t>
      </w:r>
      <w:r w:rsidR="009E09B3">
        <w:t xml:space="preserve"> </w:t>
      </w:r>
      <w:r>
        <w:t>-</w:t>
      </w:r>
      <w:r w:rsidR="009E09B3">
        <w:t xml:space="preserve"> </w:t>
      </w:r>
      <w:r>
        <w:t>2003 Vo-Tech (Office Skills)</w:t>
      </w:r>
    </w:p>
    <w:p w:rsidR="000E57F9" w:rsidRDefault="000E57F9" w:rsidP="000E57F9"/>
    <w:p w:rsidR="00215DF9" w:rsidRDefault="000E57F9" w:rsidP="000E57F9">
      <w:r w:rsidRPr="00215DF9">
        <w:rPr>
          <w:b/>
        </w:rPr>
        <w:t>References</w:t>
      </w:r>
      <w:r>
        <w:tab/>
      </w:r>
    </w:p>
    <w:p w:rsidR="000E57F9" w:rsidRDefault="000E57F9" w:rsidP="000E57F9">
      <w:r>
        <w:t xml:space="preserve">Tracy Burke </w:t>
      </w:r>
      <w:r w:rsidR="00215DF9">
        <w:t>(Grainger</w:t>
      </w:r>
      <w:r>
        <w:t xml:space="preserve"> Supervisor), 732-690-5191</w:t>
      </w:r>
    </w:p>
    <w:p w:rsidR="000E57F9" w:rsidRDefault="000E57F9" w:rsidP="000E57F9">
      <w:r>
        <w:t>Doriana Gonzalez (Express Manager), 609-918-1036</w:t>
      </w:r>
    </w:p>
    <w:p w:rsidR="000E57F9" w:rsidRDefault="000E57F9" w:rsidP="000E57F9">
      <w:r>
        <w:t>Regina (Grainger HR)</w:t>
      </w:r>
      <w:r w:rsidR="00215DF9">
        <w:t>, 609</w:t>
      </w:r>
      <w:r>
        <w:t>-613-4900</w:t>
      </w:r>
    </w:p>
    <w:p w:rsidR="000E57F9" w:rsidRDefault="000E57F9" w:rsidP="000E57F9"/>
    <w:p w:rsidR="00A92D25" w:rsidRPr="000E57F9" w:rsidRDefault="00A92D25" w:rsidP="000E57F9"/>
    <w:sectPr w:rsidR="00A92D25" w:rsidRPr="000E57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3A6"/>
    <w:multiLevelType w:val="hybridMultilevel"/>
    <w:tmpl w:val="DD1C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F0522"/>
    <w:multiLevelType w:val="hybridMultilevel"/>
    <w:tmpl w:val="2DDCC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61A7F"/>
    <w:multiLevelType w:val="hybridMultilevel"/>
    <w:tmpl w:val="7F3A6B5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AD4200E"/>
    <w:multiLevelType w:val="hybridMultilevel"/>
    <w:tmpl w:val="E216F9C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DBF148E"/>
    <w:multiLevelType w:val="multilevel"/>
    <w:tmpl w:val="A76C6892"/>
    <w:numStyleLink w:val="Bulletedlist"/>
  </w:abstractNum>
  <w:abstractNum w:abstractNumId="5">
    <w:nsid w:val="0FF903F1"/>
    <w:multiLevelType w:val="multilevel"/>
    <w:tmpl w:val="A76C6892"/>
    <w:numStyleLink w:val="Bulletedlist"/>
  </w:abstractNum>
  <w:abstractNum w:abstractNumId="6">
    <w:nsid w:val="10862489"/>
    <w:multiLevelType w:val="hybridMultilevel"/>
    <w:tmpl w:val="AF64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B53A38"/>
    <w:multiLevelType w:val="multilevel"/>
    <w:tmpl w:val="A76C6892"/>
    <w:numStyleLink w:val="Bulletedlist"/>
  </w:abstractNum>
  <w:abstractNum w:abstractNumId="8">
    <w:nsid w:val="15BC7623"/>
    <w:multiLevelType w:val="hybridMultilevel"/>
    <w:tmpl w:val="F926B37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17776D54"/>
    <w:multiLevelType w:val="multilevel"/>
    <w:tmpl w:val="A76C6892"/>
    <w:numStyleLink w:val="Bulletedlist"/>
  </w:abstractNum>
  <w:abstractNum w:abstractNumId="10">
    <w:nsid w:val="1C786C81"/>
    <w:multiLevelType w:val="hybridMultilevel"/>
    <w:tmpl w:val="AFAE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C0D50"/>
    <w:multiLevelType w:val="multilevel"/>
    <w:tmpl w:val="A76C6892"/>
    <w:numStyleLink w:val="Bulletedlist"/>
  </w:abstractNum>
  <w:abstractNum w:abstractNumId="12">
    <w:nsid w:val="23F942D2"/>
    <w:multiLevelType w:val="multilevel"/>
    <w:tmpl w:val="A76C6892"/>
    <w:numStyleLink w:val="Bulletedlist"/>
  </w:abstractNum>
  <w:abstractNum w:abstractNumId="13">
    <w:nsid w:val="26E313DA"/>
    <w:multiLevelType w:val="multilevel"/>
    <w:tmpl w:val="A76C6892"/>
    <w:numStyleLink w:val="Bulletedlist"/>
  </w:abstractNum>
  <w:abstractNum w:abstractNumId="14">
    <w:nsid w:val="29DB76CB"/>
    <w:multiLevelType w:val="multilevel"/>
    <w:tmpl w:val="A76C6892"/>
    <w:numStyleLink w:val="Bulletedlist"/>
  </w:abstractNum>
  <w:abstractNum w:abstractNumId="15">
    <w:nsid w:val="2B4937C9"/>
    <w:multiLevelType w:val="multilevel"/>
    <w:tmpl w:val="A76C6892"/>
    <w:numStyleLink w:val="Bulletedlist"/>
  </w:abstractNum>
  <w:abstractNum w:abstractNumId="16">
    <w:nsid w:val="2BA8172A"/>
    <w:multiLevelType w:val="multilevel"/>
    <w:tmpl w:val="A76C6892"/>
    <w:numStyleLink w:val="Bulletedlist"/>
  </w:abstractNum>
  <w:abstractNum w:abstractNumId="17">
    <w:nsid w:val="2BFA5812"/>
    <w:multiLevelType w:val="multilevel"/>
    <w:tmpl w:val="A76C6892"/>
    <w:numStyleLink w:val="Bulletedlist"/>
  </w:abstractNum>
  <w:abstractNum w:abstractNumId="18">
    <w:nsid w:val="2C35396F"/>
    <w:multiLevelType w:val="multilevel"/>
    <w:tmpl w:val="A76C6892"/>
    <w:numStyleLink w:val="Bulletedlist"/>
  </w:abstractNum>
  <w:abstractNum w:abstractNumId="19">
    <w:nsid w:val="2F174009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F63366"/>
    <w:multiLevelType w:val="hybridMultilevel"/>
    <w:tmpl w:val="12FA6B6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>
    <w:nsid w:val="35FB26A8"/>
    <w:multiLevelType w:val="multilevel"/>
    <w:tmpl w:val="A76C6892"/>
    <w:numStyleLink w:val="Bulletedlist"/>
  </w:abstractNum>
  <w:abstractNum w:abstractNumId="22">
    <w:nsid w:val="36C90876"/>
    <w:multiLevelType w:val="hybridMultilevel"/>
    <w:tmpl w:val="7242D35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>
    <w:nsid w:val="392344B1"/>
    <w:multiLevelType w:val="multilevel"/>
    <w:tmpl w:val="A76C6892"/>
    <w:numStyleLink w:val="Bulletedlist"/>
  </w:abstractNum>
  <w:abstractNum w:abstractNumId="24">
    <w:nsid w:val="409976A0"/>
    <w:multiLevelType w:val="multilevel"/>
    <w:tmpl w:val="A76C6892"/>
    <w:numStyleLink w:val="Bulletedlist"/>
  </w:abstractNum>
  <w:abstractNum w:abstractNumId="25">
    <w:nsid w:val="433F08FF"/>
    <w:multiLevelType w:val="hybridMultilevel"/>
    <w:tmpl w:val="C42E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801B85"/>
    <w:multiLevelType w:val="hybridMultilevel"/>
    <w:tmpl w:val="FE8852A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>
    <w:nsid w:val="450048F5"/>
    <w:multiLevelType w:val="hybridMultilevel"/>
    <w:tmpl w:val="6646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0C04F4"/>
    <w:multiLevelType w:val="multilevel"/>
    <w:tmpl w:val="A76C6892"/>
    <w:numStyleLink w:val="Bulletedlist"/>
  </w:abstractNum>
  <w:abstractNum w:abstractNumId="30">
    <w:nsid w:val="4FAA6E92"/>
    <w:multiLevelType w:val="multilevel"/>
    <w:tmpl w:val="A76C6892"/>
    <w:numStyleLink w:val="Bulletedlist"/>
  </w:abstractNum>
  <w:abstractNum w:abstractNumId="31">
    <w:nsid w:val="516978DB"/>
    <w:multiLevelType w:val="hybridMultilevel"/>
    <w:tmpl w:val="97A4FC3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2">
    <w:nsid w:val="51F43FF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3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34">
    <w:nsid w:val="58270B6A"/>
    <w:multiLevelType w:val="singleLevel"/>
    <w:tmpl w:val="C3E4ACF4"/>
    <w:lvl w:ilvl="0">
      <w:start w:val="1"/>
      <w:numFmt w:val="bullet"/>
      <w:lvlText w:val="o"/>
      <w:lvlJc w:val="left"/>
      <w:pPr>
        <w:tabs>
          <w:tab w:val="num" w:pos="576"/>
        </w:tabs>
        <w:ind w:left="576" w:hanging="576"/>
      </w:pPr>
      <w:rPr>
        <w:rFonts w:ascii="Courier New" w:hAnsi="Courier New" w:hint="default"/>
        <w:sz w:val="12"/>
        <w:szCs w:val="12"/>
      </w:rPr>
    </w:lvl>
  </w:abstractNum>
  <w:abstractNum w:abstractNumId="35">
    <w:nsid w:val="5AD3131F"/>
    <w:multiLevelType w:val="hybridMultilevel"/>
    <w:tmpl w:val="6A86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D10F4F"/>
    <w:multiLevelType w:val="multilevel"/>
    <w:tmpl w:val="A76C6892"/>
    <w:numStyleLink w:val="Bulletedlist"/>
  </w:abstractNum>
  <w:abstractNum w:abstractNumId="37">
    <w:nsid w:val="5E2E5E30"/>
    <w:multiLevelType w:val="multilevel"/>
    <w:tmpl w:val="A76C6892"/>
    <w:numStyleLink w:val="Bulletedlist"/>
  </w:abstractNum>
  <w:abstractNum w:abstractNumId="38">
    <w:nsid w:val="5E680ED8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24C5292"/>
    <w:multiLevelType w:val="multilevel"/>
    <w:tmpl w:val="A76C6892"/>
    <w:numStyleLink w:val="Bulletedlist"/>
  </w:abstractNum>
  <w:abstractNum w:abstractNumId="40">
    <w:nsid w:val="62523C93"/>
    <w:multiLevelType w:val="multilevel"/>
    <w:tmpl w:val="A76C6892"/>
    <w:numStyleLink w:val="Bulletedlist"/>
  </w:abstractNum>
  <w:abstractNum w:abstractNumId="41">
    <w:nsid w:val="6B9B73A0"/>
    <w:multiLevelType w:val="multilevel"/>
    <w:tmpl w:val="A76C6892"/>
    <w:numStyleLink w:val="Bulletedlist"/>
  </w:abstractNum>
  <w:abstractNum w:abstractNumId="42">
    <w:nsid w:val="6C8E6569"/>
    <w:multiLevelType w:val="hybridMultilevel"/>
    <w:tmpl w:val="83C2274A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3">
    <w:nsid w:val="74EA79EA"/>
    <w:multiLevelType w:val="multilevel"/>
    <w:tmpl w:val="A76C6892"/>
    <w:numStyleLink w:val="Bulletedlist"/>
  </w:abstractNum>
  <w:abstractNum w:abstractNumId="44">
    <w:nsid w:val="79F86133"/>
    <w:multiLevelType w:val="multilevel"/>
    <w:tmpl w:val="A76C6892"/>
    <w:numStyleLink w:val="Bulletedlist"/>
  </w:abstractNum>
  <w:abstractNum w:abstractNumId="45">
    <w:nsid w:val="7D7D78FA"/>
    <w:multiLevelType w:val="multilevel"/>
    <w:tmpl w:val="A76C6892"/>
    <w:numStyleLink w:val="Bulletedlist"/>
  </w:abstractNum>
  <w:abstractNum w:abstractNumId="46">
    <w:nsid w:val="7E4F77E4"/>
    <w:multiLevelType w:val="multilevel"/>
    <w:tmpl w:val="A76C6892"/>
    <w:numStyleLink w:val="Bulletedlist"/>
  </w:abstractNum>
  <w:num w:numId="1">
    <w:abstractNumId w:val="33"/>
  </w:num>
  <w:num w:numId="2">
    <w:abstractNumId w:val="28"/>
  </w:num>
  <w:num w:numId="3">
    <w:abstractNumId w:val="34"/>
  </w:num>
  <w:num w:numId="4">
    <w:abstractNumId w:val="32"/>
  </w:num>
  <w:num w:numId="5">
    <w:abstractNumId w:val="38"/>
  </w:num>
  <w:num w:numId="6">
    <w:abstractNumId w:val="14"/>
  </w:num>
  <w:num w:numId="7">
    <w:abstractNumId w:val="11"/>
  </w:num>
  <w:num w:numId="8">
    <w:abstractNumId w:val="36"/>
  </w:num>
  <w:num w:numId="9">
    <w:abstractNumId w:val="29"/>
  </w:num>
  <w:num w:numId="10">
    <w:abstractNumId w:val="41"/>
  </w:num>
  <w:num w:numId="11">
    <w:abstractNumId w:val="4"/>
  </w:num>
  <w:num w:numId="12">
    <w:abstractNumId w:val="21"/>
  </w:num>
  <w:num w:numId="13">
    <w:abstractNumId w:val="12"/>
  </w:num>
  <w:num w:numId="14">
    <w:abstractNumId w:val="39"/>
  </w:num>
  <w:num w:numId="15">
    <w:abstractNumId w:val="18"/>
  </w:num>
  <w:num w:numId="16">
    <w:abstractNumId w:val="43"/>
  </w:num>
  <w:num w:numId="17">
    <w:abstractNumId w:val="40"/>
  </w:num>
  <w:num w:numId="18">
    <w:abstractNumId w:val="42"/>
  </w:num>
  <w:num w:numId="19">
    <w:abstractNumId w:val="9"/>
  </w:num>
  <w:num w:numId="20">
    <w:abstractNumId w:val="20"/>
  </w:num>
  <w:num w:numId="21">
    <w:abstractNumId w:val="19"/>
  </w:num>
  <w:num w:numId="22">
    <w:abstractNumId w:val="31"/>
  </w:num>
  <w:num w:numId="23">
    <w:abstractNumId w:val="23"/>
  </w:num>
  <w:num w:numId="24">
    <w:abstractNumId w:val="5"/>
  </w:num>
  <w:num w:numId="25">
    <w:abstractNumId w:val="7"/>
  </w:num>
  <w:num w:numId="26">
    <w:abstractNumId w:val="45"/>
  </w:num>
  <w:num w:numId="27">
    <w:abstractNumId w:val="30"/>
  </w:num>
  <w:num w:numId="28">
    <w:abstractNumId w:val="46"/>
  </w:num>
  <w:num w:numId="29">
    <w:abstractNumId w:val="16"/>
  </w:num>
  <w:num w:numId="30">
    <w:abstractNumId w:val="26"/>
  </w:num>
  <w:num w:numId="31">
    <w:abstractNumId w:val="17"/>
  </w:num>
  <w:num w:numId="32">
    <w:abstractNumId w:val="44"/>
  </w:num>
  <w:num w:numId="33">
    <w:abstractNumId w:val="8"/>
  </w:num>
  <w:num w:numId="34">
    <w:abstractNumId w:val="13"/>
  </w:num>
  <w:num w:numId="35">
    <w:abstractNumId w:val="24"/>
  </w:num>
  <w:num w:numId="36">
    <w:abstractNumId w:val="15"/>
  </w:num>
  <w:num w:numId="37">
    <w:abstractNumId w:val="2"/>
  </w:num>
  <w:num w:numId="38">
    <w:abstractNumId w:val="37"/>
  </w:num>
  <w:num w:numId="39">
    <w:abstractNumId w:val="0"/>
  </w:num>
  <w:num w:numId="40">
    <w:abstractNumId w:val="22"/>
  </w:num>
  <w:num w:numId="41">
    <w:abstractNumId w:val="1"/>
  </w:num>
  <w:num w:numId="42">
    <w:abstractNumId w:val="27"/>
  </w:num>
  <w:num w:numId="43">
    <w:abstractNumId w:val="10"/>
  </w:num>
  <w:num w:numId="44">
    <w:abstractNumId w:val="25"/>
  </w:num>
  <w:num w:numId="45">
    <w:abstractNumId w:val="35"/>
  </w:num>
  <w:num w:numId="46">
    <w:abstractNumId w:val="6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7F9"/>
    <w:rsid w:val="000042FE"/>
    <w:rsid w:val="0001432C"/>
    <w:rsid w:val="00021F60"/>
    <w:rsid w:val="00022185"/>
    <w:rsid w:val="00036117"/>
    <w:rsid w:val="0004584D"/>
    <w:rsid w:val="000477EC"/>
    <w:rsid w:val="00056CA8"/>
    <w:rsid w:val="000805FC"/>
    <w:rsid w:val="0008506D"/>
    <w:rsid w:val="00095B3D"/>
    <w:rsid w:val="000B6764"/>
    <w:rsid w:val="000E0AB4"/>
    <w:rsid w:val="000E57F9"/>
    <w:rsid w:val="000F3D9E"/>
    <w:rsid w:val="0011602F"/>
    <w:rsid w:val="001209EA"/>
    <w:rsid w:val="00150D22"/>
    <w:rsid w:val="00184B53"/>
    <w:rsid w:val="001852EB"/>
    <w:rsid w:val="00186AA6"/>
    <w:rsid w:val="0019026C"/>
    <w:rsid w:val="001B58AB"/>
    <w:rsid w:val="00203E98"/>
    <w:rsid w:val="00215DF9"/>
    <w:rsid w:val="002207A3"/>
    <w:rsid w:val="00222FBA"/>
    <w:rsid w:val="00225E32"/>
    <w:rsid w:val="00226CA5"/>
    <w:rsid w:val="0023717A"/>
    <w:rsid w:val="00245814"/>
    <w:rsid w:val="00290E09"/>
    <w:rsid w:val="00297EE8"/>
    <w:rsid w:val="002E6BD5"/>
    <w:rsid w:val="00303457"/>
    <w:rsid w:val="00305BA5"/>
    <w:rsid w:val="003255C0"/>
    <w:rsid w:val="003268E3"/>
    <w:rsid w:val="00347B0C"/>
    <w:rsid w:val="003643EB"/>
    <w:rsid w:val="003910A5"/>
    <w:rsid w:val="003B64C6"/>
    <w:rsid w:val="003C030D"/>
    <w:rsid w:val="003D30DD"/>
    <w:rsid w:val="003E1905"/>
    <w:rsid w:val="003E1F5B"/>
    <w:rsid w:val="003E3210"/>
    <w:rsid w:val="003F11F5"/>
    <w:rsid w:val="003F17A0"/>
    <w:rsid w:val="003F2612"/>
    <w:rsid w:val="0042564D"/>
    <w:rsid w:val="00425A11"/>
    <w:rsid w:val="00436179"/>
    <w:rsid w:val="00480F5D"/>
    <w:rsid w:val="00492E7E"/>
    <w:rsid w:val="004931CA"/>
    <w:rsid w:val="004D25AE"/>
    <w:rsid w:val="004F6F87"/>
    <w:rsid w:val="005141A0"/>
    <w:rsid w:val="00516A35"/>
    <w:rsid w:val="00522AF1"/>
    <w:rsid w:val="00537E6D"/>
    <w:rsid w:val="00543F26"/>
    <w:rsid w:val="00572B3F"/>
    <w:rsid w:val="00585849"/>
    <w:rsid w:val="005A3FB7"/>
    <w:rsid w:val="005B31BB"/>
    <w:rsid w:val="005B37A2"/>
    <w:rsid w:val="005E74E3"/>
    <w:rsid w:val="005F649A"/>
    <w:rsid w:val="00614046"/>
    <w:rsid w:val="00614C29"/>
    <w:rsid w:val="006207FD"/>
    <w:rsid w:val="006445F2"/>
    <w:rsid w:val="006922E8"/>
    <w:rsid w:val="00693A08"/>
    <w:rsid w:val="006B37FD"/>
    <w:rsid w:val="006C0C55"/>
    <w:rsid w:val="006C2742"/>
    <w:rsid w:val="006E424B"/>
    <w:rsid w:val="006E6720"/>
    <w:rsid w:val="006F1E6E"/>
    <w:rsid w:val="006F4719"/>
    <w:rsid w:val="007417EF"/>
    <w:rsid w:val="00751BD9"/>
    <w:rsid w:val="00767F6B"/>
    <w:rsid w:val="00780F50"/>
    <w:rsid w:val="00785781"/>
    <w:rsid w:val="007A54B9"/>
    <w:rsid w:val="007C36B1"/>
    <w:rsid w:val="007D3FF2"/>
    <w:rsid w:val="007D5C35"/>
    <w:rsid w:val="007E3BB0"/>
    <w:rsid w:val="008117CB"/>
    <w:rsid w:val="00814760"/>
    <w:rsid w:val="0081664F"/>
    <w:rsid w:val="00821D79"/>
    <w:rsid w:val="008377FE"/>
    <w:rsid w:val="00853F4C"/>
    <w:rsid w:val="008912F5"/>
    <w:rsid w:val="008931FF"/>
    <w:rsid w:val="0089507A"/>
    <w:rsid w:val="008A482D"/>
    <w:rsid w:val="008A6148"/>
    <w:rsid w:val="008B231C"/>
    <w:rsid w:val="00900D90"/>
    <w:rsid w:val="009315B9"/>
    <w:rsid w:val="009679FC"/>
    <w:rsid w:val="009A5874"/>
    <w:rsid w:val="009E09B3"/>
    <w:rsid w:val="009E1882"/>
    <w:rsid w:val="009F0916"/>
    <w:rsid w:val="009F2D7B"/>
    <w:rsid w:val="00A22589"/>
    <w:rsid w:val="00A332E5"/>
    <w:rsid w:val="00A456CD"/>
    <w:rsid w:val="00A5754B"/>
    <w:rsid w:val="00A614BB"/>
    <w:rsid w:val="00A76701"/>
    <w:rsid w:val="00A92D25"/>
    <w:rsid w:val="00A962C1"/>
    <w:rsid w:val="00A97FFB"/>
    <w:rsid w:val="00AB5B26"/>
    <w:rsid w:val="00AF5332"/>
    <w:rsid w:val="00B44718"/>
    <w:rsid w:val="00B51CD2"/>
    <w:rsid w:val="00B60A37"/>
    <w:rsid w:val="00B65FDB"/>
    <w:rsid w:val="00B84022"/>
    <w:rsid w:val="00BD4EFC"/>
    <w:rsid w:val="00BE390D"/>
    <w:rsid w:val="00BF06FB"/>
    <w:rsid w:val="00C71F47"/>
    <w:rsid w:val="00C77A92"/>
    <w:rsid w:val="00C94284"/>
    <w:rsid w:val="00CB7969"/>
    <w:rsid w:val="00CC2DBA"/>
    <w:rsid w:val="00CD0C38"/>
    <w:rsid w:val="00D75AAE"/>
    <w:rsid w:val="00DA0123"/>
    <w:rsid w:val="00DD6800"/>
    <w:rsid w:val="00E24309"/>
    <w:rsid w:val="00E251F6"/>
    <w:rsid w:val="00E3354C"/>
    <w:rsid w:val="00E45467"/>
    <w:rsid w:val="00E6207C"/>
    <w:rsid w:val="00E638F4"/>
    <w:rsid w:val="00E8155E"/>
    <w:rsid w:val="00E842EE"/>
    <w:rsid w:val="00E853F4"/>
    <w:rsid w:val="00E90D10"/>
    <w:rsid w:val="00E952C4"/>
    <w:rsid w:val="00E963B0"/>
    <w:rsid w:val="00EA43DB"/>
    <w:rsid w:val="00EA72E9"/>
    <w:rsid w:val="00EB0C8F"/>
    <w:rsid w:val="00EB3E11"/>
    <w:rsid w:val="00EB6577"/>
    <w:rsid w:val="00EC75B2"/>
    <w:rsid w:val="00ED3A23"/>
    <w:rsid w:val="00EE055B"/>
    <w:rsid w:val="00EF33E2"/>
    <w:rsid w:val="00EF4B06"/>
    <w:rsid w:val="00F132FA"/>
    <w:rsid w:val="00F13427"/>
    <w:rsid w:val="00F80CB9"/>
    <w:rsid w:val="00F958B2"/>
    <w:rsid w:val="00F97E16"/>
    <w:rsid w:val="00FA12E9"/>
    <w:rsid w:val="00FC239F"/>
    <w:rsid w:val="00FE23B9"/>
    <w:rsid w:val="00FE392E"/>
    <w:rsid w:val="00FF08FF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basedOn w:val="DefaultParagraphFont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character" w:customStyle="1" w:styleId="DatesCharChar">
    <w:name w:val="Dates Char Char"/>
    <w:basedOn w:val="DefaultParagraphFont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basedOn w:val="DefaultParagraphFont"/>
    <w:link w:val="1stlinebulleted"/>
    <w:rsid w:val="009315B9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basedOn w:val="DefaultParagraphFont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97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basedOn w:val="DefaultParagraphFont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character" w:customStyle="1" w:styleId="DatesCharChar">
    <w:name w:val="Dates Char Char"/>
    <w:basedOn w:val="DefaultParagraphFont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basedOn w:val="DefaultParagraphFont"/>
    <w:link w:val="1stlinebulleted"/>
    <w:rsid w:val="009315B9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basedOn w:val="DefaultParagraphFont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9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echeverr\AppData\Roaming\Microsoft\Templates\Customer%20service%20and%20suppor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Customer service and support resume</Template>
  <TotalTime>6</TotalTime>
  <Pages>2</Pages>
  <Words>458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Aspuac, Yanira X.</dc:creator>
  <cp:lastModifiedBy>Echeverry, Jennifer A.</cp:lastModifiedBy>
  <cp:revision>6</cp:revision>
  <cp:lastPrinted>2003-11-21T20:14:00Z</cp:lastPrinted>
  <dcterms:created xsi:type="dcterms:W3CDTF">2014-10-06T13:47:00Z</dcterms:created>
  <dcterms:modified xsi:type="dcterms:W3CDTF">2014-12-29T19:30:00Z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TC063694271033</vt:lpwstr>
  </property>
</Properties>
</file>